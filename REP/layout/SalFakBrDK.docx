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3C9" w:rsidP="006115B6" w:rsidRDefault="00B333C9" w14:paraId="53064B36" w14:textId="667E96F7"/>
    <w:p w:rsidRPr="00C07B60" w:rsidR="00C07B60" w:rsidP="00C07B60" w:rsidRDefault="00C07B60" w14:paraId="52D84D55" w14:textId="77777777">
      <w:pPr>
        <w:rPr>
          <w:lang w:val="da-DK"/>
        </w:rPr>
      </w:pPr>
      <w:r w:rsidRPr="00C07B60">
        <w:rPr>
          <w:lang w:val="da-DK"/>
        </w:rPr>
        <w:t>Vedhæftet fremsendes faktura fra TEK FOOD ApS.</w:t>
      </w:r>
    </w:p>
    <w:p w:rsidRPr="00C07B60" w:rsidR="00C07B60" w:rsidP="00C07B60" w:rsidRDefault="00C07B60" w14:paraId="4F1BA047" w14:textId="77777777">
      <w:pPr>
        <w:rPr>
          <w:lang w:val="da-DK"/>
        </w:rPr>
      </w:pPr>
      <w:r w:rsidRPr="00C07B60">
        <w:rPr>
          <w:lang w:val="da-DK"/>
        </w:rPr>
        <w:t>Med venlig hilsen</w:t>
      </w:r>
    </w:p>
    <w:p w:rsidRPr="00C07B60" w:rsidR="00C07B60" w:rsidP="00C07B60" w:rsidRDefault="00C07B60" w14:paraId="71E09AEF" w14:textId="77777777">
      <w:pPr>
        <w:rPr>
          <w:lang w:val="da-DK"/>
        </w:rPr>
      </w:pPr>
      <w:r w:rsidRPr="00C07B60">
        <w:rPr>
          <w:lang w:val="da-DK"/>
        </w:rPr>
        <w:t>TEK FOOD ApS</w:t>
      </w:r>
      <w:r w:rsidRPr="00C07B60">
        <w:rPr>
          <w:lang w:val="da-DK"/>
        </w:rPr>
        <w:br/>
        <w:t>Ahmet Karacan</w:t>
      </w:r>
    </w:p>
    <w:p w:rsidR="00C07B60" w:rsidP="00C07B60" w:rsidRDefault="00C07B60" w14:paraId="50A4A62E" w14:textId="77777777">
      <w:r>
        <w:rPr>
          <w:noProof/>
        </w:rPr>
        <w:drawing>
          <wp:inline distT="0" distB="0" distL="0" distR="0" wp14:anchorId="57880727" wp14:editId="18875835">
            <wp:extent cx="1773686" cy="10210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65" cy="10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115B6" w:rsidR="006115B6" w:rsidP="00C07B60" w:rsidRDefault="006115B6" w14:paraId="21727C77" w14:textId="3837E1A5">
      <w:pPr>
        <w:rPr>
          <w:lang w:val="da-DK"/>
        </w:rPr>
      </w:pPr>
    </w:p>
    <w:sectPr w:rsidRPr="006115B6" w:rsidR="006115B6" w:rsidSect="00B333C9">
      <w:headerReference w:type="default" r:id="rId9"/>
      <w:footerReference w:type="default" r:id="rId10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5966" w:rsidP="00E40C63" w:rsidRDefault="005B5966" w14:paraId="50812537" w14:textId="77777777">
      <w:pPr>
        <w:spacing w:after="0"/>
      </w:pPr>
      <w:r>
        <w:separator/>
      </w:r>
    </w:p>
  </w:endnote>
  <w:endnote w:type="continuationSeparator" w:id="0">
    <w:p w:rsidR="005B5966" w:rsidP="00E40C63" w:rsidRDefault="005B5966" w14:paraId="3D80803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8E32FB0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1B22CFB0" w14:textId="77777777">
            <w:tc>
              <w:tcPr>
                <w:tcW w:w="5000" w:type="pct"/>
              </w:tcPr>
              <w:p w:rsidR="00C43401" w:rsidP="0090637C" w:rsidRDefault="00C43401" w14:paraId="4260EAF7" w14:textId="77777777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21865121" w14:textId="77777777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7EA93E76" w14:textId="77777777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5966" w:rsidP="00E40C63" w:rsidRDefault="005B5966" w14:paraId="69A3E953" w14:textId="77777777">
      <w:pPr>
        <w:spacing w:after="0"/>
      </w:pPr>
      <w:r>
        <w:separator/>
      </w:r>
    </w:p>
  </w:footnote>
  <w:footnote w:type="continuationSeparator" w:id="0">
    <w:p w:rsidR="005B5966" w:rsidP="00E40C63" w:rsidRDefault="005B5966" w14:paraId="03678FF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D1CE2" w:rsidR="00D6006D" w:rsidP="00D6006D" w:rsidRDefault="00D6006D" w14:paraId="47D62603" w14:textId="77777777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7B1B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077C"/>
    <w:rsid w:val="0051660C"/>
    <w:rsid w:val="00524FE6"/>
    <w:rsid w:val="00536A73"/>
    <w:rsid w:val="00540C22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B5966"/>
    <w:rsid w:val="005C497A"/>
    <w:rsid w:val="005E6E47"/>
    <w:rsid w:val="005F2559"/>
    <w:rsid w:val="005F5EC9"/>
    <w:rsid w:val="005F6BCC"/>
    <w:rsid w:val="00600A84"/>
    <w:rsid w:val="0060202A"/>
    <w:rsid w:val="00602E94"/>
    <w:rsid w:val="00606BAB"/>
    <w:rsid w:val="00610A30"/>
    <w:rsid w:val="006115B6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07B60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E452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C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6ee1faf0e8497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I n v B r T e k / 5 0 0 0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2021-11-10T08:54:00Z</dcterms:created>
  <dcterms:modified xsi:type="dcterms:W3CDTF">2021-11-16T10:49:00Z</dcterms:modified>
</cp:coreProperties>
</file>