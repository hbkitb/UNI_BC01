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2BFA6" w14:textId="77777777" w:rsidR="00A90552" w:rsidRPr="00777936" w:rsidRDefault="00606BAB" w:rsidP="00A90552">
      <w:pPr>
        <w:pStyle w:val="Overskrift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alias w:val="#Nav: /Purchase_Header/VendNo_Lbl"/>
          <w:tag w:val="#Nav: PurRekBrTek/50001"/>
          <w:id w:val="198433542"/>
          <w:placeholder>
            <w:docPart w:val="DefaultPlaceholder_-1854013440"/>
          </w:placeholder>
          <w:dataBinding w:prefixMappings="xmlns:ns0='urn:microsoft-dynamics-nav/reports/PurRekBrTek/50001/'" w:xpath="/ns0:NavWordReportXmlPart[1]/ns0:Purchase_Header[1]/ns0:VendNo_Lbl[1]" w:storeItemID="{BA41CA13-3223-4450-B9C7-FEE591F83F33}"/>
          <w:text/>
        </w:sdtPr>
        <w:sdtEndPr/>
        <w:sdtContent>
          <w:proofErr w:type="spellStart"/>
          <w:r w:rsidR="003F0E3A">
            <w:rPr>
              <w:color w:val="808080" w:themeColor="background1" w:themeShade="80"/>
            </w:rPr>
            <w:t>VendNo_Lbl</w:t>
          </w:r>
          <w:proofErr w:type="spellEnd"/>
        </w:sdtContent>
      </w:sdt>
      <w:r w:rsidR="003F0E3A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alias w:val="#Nav: /Purchase_Header/BuyFrmVendNo_PurchHeader"/>
          <w:tag w:val="#Nav: PurRekBrTek/50001"/>
          <w:id w:val="-1048683712"/>
          <w:placeholder>
            <w:docPart w:val="DefaultPlaceholder_-1854013440"/>
          </w:placeholder>
          <w:dataBinding w:prefixMappings="xmlns:ns0='urn:microsoft-dynamics-nav/reports/PurRekBrTek/50001/'" w:xpath="/ns0:NavWordReportXmlPart[1]/ns0:Purchase_Header[1]/ns0:BuyFrmVendNo_PurchHeader[1]" w:storeItemID="{BA41CA13-3223-4450-B9C7-FEE591F83F33}"/>
          <w:text/>
        </w:sdtPr>
        <w:sdtEndPr/>
        <w:sdtContent>
          <w:proofErr w:type="spellStart"/>
          <w:r w:rsidR="00F02A53">
            <w:rPr>
              <w:color w:val="808080" w:themeColor="background1" w:themeShade="80"/>
            </w:rPr>
            <w:t>BuyFrmVendNo_PurchHeader</w:t>
          </w:r>
          <w:proofErr w:type="spellEnd"/>
        </w:sdtContent>
      </w:sdt>
    </w:p>
    <w:sdt>
      <w:sdtPr>
        <w:alias w:val="#Nav: /Purchase_Header/DocumentTitle_Lbl"/>
        <w:tag w:val="#Nav: PurRekBrTek/50001"/>
        <w:id w:val="-792595309"/>
        <w:placeholder>
          <w:docPart w:val="DefaultPlaceholder_-1854013440"/>
        </w:placeholder>
        <w:dataBinding w:prefixMappings="xmlns:ns0='urn:microsoft-dynamics-nav/reports/PurRekBrTek/50001/'" w:xpath="/ns0:NavWordReportXmlPart[1]/ns0:Purchase_Header[1]/ns0:DocumentTitle_Lbl[1]" w:storeItemID="{BA41CA13-3223-4450-B9C7-FEE591F83F33}"/>
        <w:text/>
      </w:sdtPr>
      <w:sdtEndPr/>
      <w:sdtContent>
        <w:p w14:paraId="026F1834" w14:textId="77777777" w:rsidR="00A90552" w:rsidRPr="00777936" w:rsidRDefault="000C212F" w:rsidP="00A90552">
          <w:pPr>
            <w:pStyle w:val="Titel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14:paraId="7B002EA5" w14:textId="77777777" w:rsidR="00A90552" w:rsidRPr="00777936" w:rsidRDefault="00606BAB" w:rsidP="00A90552">
      <w:sdt>
        <w:sdtPr>
          <w:alias w:val="#Nav: /Purchase_Header/LetterText/GreetingText"/>
          <w:tag w:val="#Nav: PurRekBrTek/50001"/>
          <w:id w:val="-310647226"/>
          <w:placeholder>
            <w:docPart w:val="DefaultPlaceholder_-1854013440"/>
          </w:placeholder>
          <w:dataBinding w:prefixMappings="xmlns:ns0='urn:microsoft-dynamics-nav/reports/PurRekBrTek/50001/'" w:xpath="/ns0:NavWordReportXmlPart[1]/ns0:Purchase_Header[1]/ns0:LetterText[1]/ns0:GreetingText[1]" w:storeItemID="{BA41CA13-3223-4450-B9C7-FEE591F83F33}"/>
          <w:text/>
        </w:sdtPr>
        <w:sdtEndPr/>
        <w:sdtContent>
          <w:proofErr w:type="spellStart"/>
          <w:r w:rsidR="001C2820">
            <w:t>GreetingText</w:t>
          </w:r>
          <w:proofErr w:type="spellEnd"/>
        </w:sdtContent>
      </w:sdt>
      <w:r w:rsidR="001C2820">
        <w:t xml:space="preserve"> </w:t>
      </w:r>
      <w:sdt>
        <w:sdtPr>
          <w:alias w:val="#Nav: /Purchase_Header/BuyFromAddr1"/>
          <w:tag w:val="#Nav: PurRekBrTek/50001"/>
          <w:id w:val="-268708066"/>
          <w:placeholder>
            <w:docPart w:val="DefaultPlaceholder_-1854013440"/>
          </w:placeholder>
          <w:dataBinding w:prefixMappings="xmlns:ns0='urn:microsoft-dynamics-nav/reports/PurRekBrTek/50001/'" w:xpath="/ns0:NavWordReportXmlPart[1]/ns0:Purchase_Header[1]/ns0:BuyFromAddr1[1]" w:storeItemID="{BA41CA13-3223-4450-B9C7-FEE591F83F33}"/>
          <w:text/>
        </w:sdtPr>
        <w:sdtEndPr/>
        <w:sdtContent>
          <w:r w:rsidR="00A90552" w:rsidRPr="00A90552">
            <w:t>BuyFromAddr1</w:t>
          </w:r>
        </w:sdtContent>
      </w:sdt>
      <w:r w:rsidR="00A90552" w:rsidRPr="00777936">
        <w:t>,</w:t>
      </w:r>
    </w:p>
    <w:sdt>
      <w:sdtPr>
        <w:alias w:val="#Nav: /Purchase_Header/LetterText/BodyText"/>
        <w:tag w:val="#Nav: PurRekBrTek/50001"/>
        <w:id w:val="519058539"/>
        <w:placeholder>
          <w:docPart w:val="DefaultPlaceholder_-1854013440"/>
        </w:placeholder>
        <w:dataBinding w:prefixMappings="xmlns:ns0='urn:microsoft-dynamics-nav/reports/PurRekBrTek/50001/'" w:xpath="/ns0:NavWordReportXmlPart[1]/ns0:Purchase_Header[1]/ns0:LetterText[1]/ns0:BodyText[1]" w:storeItemID="{BA41CA13-3223-4450-B9C7-FEE591F83F33}"/>
        <w:text/>
      </w:sdtPr>
      <w:sdtEndPr/>
      <w:sdtContent>
        <w:p w14:paraId="510A7324" w14:textId="77777777" w:rsidR="00A90552" w:rsidRPr="00777936" w:rsidRDefault="001C2820" w:rsidP="00A90552">
          <w:proofErr w:type="spellStart"/>
          <w:r>
            <w:t>BodyText</w:t>
          </w:r>
          <w:proofErr w:type="spellEnd"/>
        </w:p>
      </w:sdtContent>
    </w:sdt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A90552" w:rsidRPr="00777936" w14:paraId="09BE94EB" w14:textId="77777777" w:rsidTr="00FD0233">
        <w:sdt>
          <w:sdtPr>
            <w:alias w:val="#Nav: /Purchase_Header/OrderNo_Lbl"/>
            <w:tag w:val="#Nav: PurRekBrTek/50001"/>
            <w:id w:val="739523528"/>
            <w:placeholder>
              <w:docPart w:val="DefaultPlaceholder_-1854013440"/>
            </w:placeholder>
            <w:dataBinding w:prefixMappings="xmlns:ns0='urn:microsoft-dynamics-nav/reports/PurRekBrTek/50001/'" w:xpath="/ns0:NavWordReportXmlPart[1]/ns0:Purchase_Header[1]/ns0:OrderNo_Lbl[1]" w:storeItemID="{BA41CA13-3223-4450-B9C7-FEE591F83F33}"/>
            <w:text/>
          </w:sdtPr>
          <w:sdtEndPr/>
          <w:sdtContent>
            <w:tc>
              <w:tcPr>
                <w:tcW w:w="1994" w:type="dxa"/>
                <w:tcBorders>
                  <w:bottom w:val="single" w:sz="4" w:space="0" w:color="808080" w:themeColor="background1" w:themeShade="80"/>
                </w:tcBorders>
              </w:tcPr>
              <w:p w14:paraId="18F01EF2" w14:textId="77777777" w:rsidR="00A90552" w:rsidRPr="00777936" w:rsidRDefault="001C2820" w:rsidP="00FD0233">
                <w:pPr>
                  <w:pStyle w:val="Overskrift1"/>
                  <w:outlineLvl w:val="0"/>
                </w:pPr>
                <w:proofErr w:type="spellStart"/>
                <w:r>
                  <w:t>OrderNo_Lbl</w:t>
                </w:r>
                <w:proofErr w:type="spellEnd"/>
              </w:p>
            </w:tc>
          </w:sdtContent>
        </w:sdt>
        <w:sdt>
          <w:sdtPr>
            <w:alias w:val="#Nav: /Purchase_Header/OrderDate_Lbl"/>
            <w:tag w:val="#Nav: PurRekBrTek/50001"/>
            <w:id w:val="107470815"/>
            <w:placeholder>
              <w:docPart w:val="DefaultPlaceholder_-1854013440"/>
            </w:placeholder>
            <w:dataBinding w:prefixMappings="xmlns:ns0='urn:microsoft-dynamics-nav/reports/PurRekBrTek/50001/'" w:xpath="/ns0:NavWordReportXmlPart[1]/ns0:Purchase_Header[1]/ns0:OrderDate_Lbl[1]" w:storeItemID="{BA41CA13-3223-4450-B9C7-FEE591F83F33}"/>
            <w:text/>
          </w:sdtPr>
          <w:sdtEndPr/>
          <w:sdtContent>
            <w:tc>
              <w:tcPr>
                <w:tcW w:w="3856" w:type="dxa"/>
                <w:tcBorders>
                  <w:bottom w:val="single" w:sz="4" w:space="0" w:color="808080" w:themeColor="background1" w:themeShade="80"/>
                </w:tcBorders>
              </w:tcPr>
              <w:p w14:paraId="4EDFEED9" w14:textId="77777777" w:rsidR="00A90552" w:rsidRPr="00777936" w:rsidRDefault="0062216E" w:rsidP="00FD0233">
                <w:pPr>
                  <w:pStyle w:val="Overskrift1"/>
                  <w:outlineLvl w:val="0"/>
                </w:pPr>
                <w:proofErr w:type="spellStart"/>
                <w:r>
                  <w:t>OrderDate_Lbl</w:t>
                </w:r>
                <w:proofErr w:type="spellEnd"/>
              </w:p>
            </w:tc>
          </w:sdtContent>
        </w:sdt>
        <w:sdt>
          <w:sdtPr>
            <w:alias w:val="#Nav: /Purchase_Header/Totals/TotalText"/>
            <w:tag w:val="#Nav: PurRekBrTek/50001"/>
            <w:id w:val="1041322736"/>
            <w:placeholder>
              <w:docPart w:val="DefaultPlaceholder_-1854013440"/>
            </w:placeholder>
            <w:dataBinding w:prefixMappings="xmlns:ns0='urn:microsoft-dynamics-nav/reports/PurRekBrTek/50001/'" w:xpath="/ns0:NavWordReportXmlPart[1]/ns0:Purchase_Header[1]/ns0:Totals[1]/ns0:TotalText[1]" w:storeItemID="{BA41CA13-3223-4450-B9C7-FEE591F83F33}"/>
            <w:text/>
          </w:sdtPr>
          <w:sdtEndPr/>
          <w:sdtContent>
            <w:tc>
              <w:tcPr>
                <w:tcW w:w="4356" w:type="dxa"/>
                <w:tcBorders>
                  <w:bottom w:val="single" w:sz="4" w:space="0" w:color="808080" w:themeColor="background1" w:themeShade="80"/>
                </w:tcBorders>
              </w:tcPr>
              <w:p w14:paraId="7FDAD8DD" w14:textId="77777777" w:rsidR="00A90552" w:rsidRPr="00777936" w:rsidRDefault="001C2820" w:rsidP="00FD0233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tc>
          </w:sdtContent>
        </w:sdt>
      </w:tr>
      <w:tr w:rsidR="00A90552" w:rsidRPr="00777936" w14:paraId="05062B27" w14:textId="77777777" w:rsidTr="00FD0233">
        <w:sdt>
          <w:sdtPr>
            <w:alias w:val="#Nav: /Purchase_Header/No_PurchHeader"/>
            <w:tag w:val="#Nav: PurRekBrTek/50001"/>
            <w:id w:val="1482882876"/>
            <w:placeholder>
              <w:docPart w:val="DefaultPlaceholder_-1854013440"/>
            </w:placeholder>
            <w:dataBinding w:prefixMappings="xmlns:ns0='urn:microsoft-dynamics-nav/reports/PurRekBrTek/50001/'" w:xpath="/ns0:NavWordReportXmlPart[1]/ns0:Purchase_Header[1]/ns0:No_PurchHeader[1]" w:storeItemID="{BA41CA13-3223-4450-B9C7-FEE591F83F33}"/>
            <w:text/>
          </w:sdtPr>
          <w:sdtEndPr/>
          <w:sdtContent>
            <w:tc>
              <w:tcPr>
                <w:tcW w:w="1994" w:type="dxa"/>
                <w:tcBorders>
                  <w:top w:val="single" w:sz="4" w:space="0" w:color="808080" w:themeColor="background1" w:themeShade="80"/>
                </w:tcBorders>
              </w:tcPr>
              <w:p w14:paraId="6F63ADF2" w14:textId="77777777" w:rsidR="00A90552" w:rsidRPr="00777936" w:rsidRDefault="00A90552" w:rsidP="00FD0233">
                <w:proofErr w:type="spellStart"/>
                <w:r>
                  <w:t>No_PurchHeader</w:t>
                </w:r>
                <w:proofErr w:type="spellEnd"/>
              </w:p>
            </w:tc>
          </w:sdtContent>
        </w:sdt>
        <w:sdt>
          <w:sdtPr>
            <w:alias w:val="#Nav: /Purchase_Header/OrderDate_PurchaseHeader"/>
            <w:tag w:val="#Nav: PurRekBrTek/50001"/>
            <w:id w:val="-1275481378"/>
            <w:placeholder>
              <w:docPart w:val="DefaultPlaceholder_-1854013440"/>
            </w:placeholder>
            <w:dataBinding w:prefixMappings="xmlns:ns0='urn:microsoft-dynamics-nav/reports/PurRekBrTek/50001/'" w:xpath="/ns0:NavWordReportXmlPart[1]/ns0:Purchase_Header[1]/ns0:OrderDate_PurchaseHeader[1]" w:storeItemID="{BA41CA13-3223-4450-B9C7-FEE591F83F33}"/>
            <w:text/>
          </w:sdtPr>
          <w:sdtEndPr/>
          <w:sdtContent>
            <w:tc>
              <w:tcPr>
                <w:tcW w:w="3856" w:type="dxa"/>
                <w:tcBorders>
                  <w:top w:val="single" w:sz="4" w:space="0" w:color="808080" w:themeColor="background1" w:themeShade="80"/>
                </w:tcBorders>
              </w:tcPr>
              <w:p w14:paraId="5E150E0E" w14:textId="77777777" w:rsidR="00A90552" w:rsidRPr="00777936" w:rsidRDefault="001C2820" w:rsidP="00FD0233">
                <w:proofErr w:type="spellStart"/>
                <w:r>
                  <w:t>OrderDate_PurchaseHeader</w:t>
                </w:r>
                <w:proofErr w:type="spellEnd"/>
              </w:p>
            </w:tc>
          </w:sdtContent>
        </w:sdt>
        <w:sdt>
          <w:sdtPr>
            <w:alias w:val="#Nav: /Purchase_Header/Totals/TotalAmountInclVAT"/>
            <w:tag w:val="#Nav: PurRekBrTek/50001"/>
            <w:id w:val="491298531"/>
            <w:placeholder>
              <w:docPart w:val="DefaultPlaceholder_-1854013440"/>
            </w:placeholder>
            <w:dataBinding w:prefixMappings="xmlns:ns0='urn:microsoft-dynamics-nav/reports/PurRekBrTek/50001/'" w:xpath="/ns0:NavWordReportXmlPart[1]/ns0:Purchase_Header[1]/ns0:Totals[1]/ns0:TotalAmountInclVAT[1]" w:storeItemID="{BA41CA13-3223-4450-B9C7-FEE591F83F33}"/>
            <w:text/>
          </w:sdtPr>
          <w:sdtEndPr/>
          <w:sdtContent>
            <w:tc>
              <w:tcPr>
                <w:tcW w:w="4356" w:type="dxa"/>
                <w:tcBorders>
                  <w:top w:val="single" w:sz="4" w:space="0" w:color="808080" w:themeColor="background1" w:themeShade="80"/>
                </w:tcBorders>
              </w:tcPr>
              <w:p w14:paraId="68C913B6" w14:textId="77777777" w:rsidR="00A90552" w:rsidRPr="00777936" w:rsidRDefault="00215448" w:rsidP="00FD0233">
                <w:pPr>
                  <w:jc w:val="right"/>
                </w:pPr>
                <w:proofErr w:type="spellStart"/>
                <w:r>
                  <w:t>TotalAmountInclVAT</w:t>
                </w:r>
                <w:proofErr w:type="spellEnd"/>
              </w:p>
            </w:tc>
          </w:sdtContent>
        </w:sdt>
      </w:tr>
    </w:tbl>
    <w:p w14:paraId="58B21836" w14:textId="77777777" w:rsidR="00A90552" w:rsidRPr="00777936" w:rsidRDefault="00A90552" w:rsidP="00A90552">
      <w:pPr>
        <w:pStyle w:val="Undertitel"/>
      </w:pPr>
    </w:p>
    <w:p w14:paraId="4357AD6D" w14:textId="1DA809AB" w:rsidR="00A90552" w:rsidRPr="0050622D" w:rsidRDefault="00FE4524" w:rsidP="00A90552">
      <w:r>
        <w:t xml:space="preserve">Dette er </w:t>
      </w:r>
      <w:proofErr w:type="spellStart"/>
      <w:r>
        <w:t>en</w:t>
      </w:r>
      <w:proofErr w:type="spellEnd"/>
      <w:r>
        <w:t xml:space="preserve"> test</w:t>
      </w:r>
    </w:p>
    <w:p w14:paraId="15A51853" w14:textId="77777777" w:rsidR="00A90552" w:rsidRPr="00777936" w:rsidRDefault="00606BAB" w:rsidP="00A90552">
      <w:pPr>
        <w:pStyle w:val="Undertitel"/>
      </w:pPr>
      <w:sdt>
        <w:sdtPr>
          <w:alias w:val="#Nav: /Purchase_Header/LetterText/ClosingText"/>
          <w:tag w:val="#Nav: PurRekBrTek/50001"/>
          <w:id w:val="892622018"/>
          <w:placeholder>
            <w:docPart w:val="DefaultPlaceholder_-1854013440"/>
          </w:placeholder>
          <w:dataBinding w:prefixMappings="xmlns:ns0='urn:microsoft-dynamics-nav/reports/PurRekBrTek/50001/'" w:xpath="/ns0:NavWordReportXmlPart[1]/ns0:Purchase_Header[1]/ns0:LetterText[1]/ns0:ClosingText[1]" w:storeItemID="{BA41CA13-3223-4450-B9C7-FEE591F83F33}"/>
          <w:text/>
        </w:sdtPr>
        <w:sdtEndPr/>
        <w:sdtContent>
          <w:proofErr w:type="spellStart"/>
          <w:r w:rsidR="001C2820">
            <w:t>ClosingText</w:t>
          </w:r>
          <w:proofErr w:type="spellEnd"/>
        </w:sdtContent>
      </w:sdt>
      <w:r w:rsidR="00A90552" w:rsidRPr="00777936">
        <w:t xml:space="preserve">, </w:t>
      </w:r>
    </w:p>
    <w:sdt>
      <w:sdtPr>
        <w:alias w:val="#Nav: /Purchase_Header/SalesPurchPersonName"/>
        <w:tag w:val="#Nav: PurRekBrTek/50001"/>
        <w:id w:val="-1192836960"/>
        <w:placeholder>
          <w:docPart w:val="DefaultPlaceholder_-1854013440"/>
        </w:placeholder>
        <w:dataBinding w:prefixMappings="xmlns:ns0='urn:microsoft-dynamics-nav/reports/PurRekBrTek/50001/'" w:xpath="/ns0:NavWordReportXmlPart[1]/ns0:Purchase_Header[1]/ns0:SalesPurchPersonName[1]" w:storeItemID="{BA41CA13-3223-4450-B9C7-FEE591F83F33}"/>
        <w:text/>
      </w:sdtPr>
      <w:sdtEndPr/>
      <w:sdtContent>
        <w:p w14:paraId="79A2E6F0" w14:textId="77777777" w:rsidR="00A90552" w:rsidRDefault="00A90552" w:rsidP="00A90552">
          <w:proofErr w:type="spellStart"/>
          <w:r>
            <w:t>SalesPurchPersonName</w:t>
          </w:r>
          <w:proofErr w:type="spellEnd"/>
        </w:p>
      </w:sdtContent>
    </w:sdt>
    <w:sdt>
      <w:sdtPr>
        <w:alias w:val="#Nav: /Purchase_Header/CompanyAddress1"/>
        <w:tag w:val="#Nav: PurRekBrTek/50001"/>
        <w:id w:val="-437145375"/>
        <w:placeholder>
          <w:docPart w:val="DefaultPlaceholder_-1854013440"/>
        </w:placeholder>
        <w:dataBinding w:prefixMappings="xmlns:ns0='urn:microsoft-dynamics-nav/reports/PurRekBrTek/50001/'" w:xpath="/ns0:NavWordReportXmlPart[1]/ns0:Purchase_Header[1]/ns0:CompanyAddress1[1]" w:storeItemID="{BA41CA13-3223-4450-B9C7-FEE591F83F33}"/>
        <w:text/>
      </w:sdtPr>
      <w:sdtEndPr/>
      <w:sdtContent>
        <w:p w14:paraId="79828DA1" w14:textId="77777777" w:rsidR="00A90552" w:rsidRPr="00777936" w:rsidRDefault="001C2820" w:rsidP="00A90552">
          <w:pPr>
            <w:pStyle w:val="Ingenafstand"/>
          </w:pPr>
          <w:r>
            <w:t>CompanyAddress1</w:t>
          </w:r>
        </w:p>
      </w:sdtContent>
    </w:sdt>
    <w:sdt>
      <w:sdtPr>
        <w:alias w:val="#Nav: /Purchase_Header/CompanyAddress2"/>
        <w:tag w:val="#Nav: PurRekBrTek/50001"/>
        <w:id w:val="1046565364"/>
        <w:placeholder>
          <w:docPart w:val="DefaultPlaceholder_-1854013440"/>
        </w:placeholder>
        <w:dataBinding w:prefixMappings="xmlns:ns0='urn:microsoft-dynamics-nav/reports/PurRekBrTek/50001/'" w:xpath="/ns0:NavWordReportXmlPart[1]/ns0:Purchase_Header[1]/ns0:CompanyAddress2[1]" w:storeItemID="{BA41CA13-3223-4450-B9C7-FEE591F83F33}"/>
        <w:text/>
      </w:sdtPr>
      <w:sdtEndPr/>
      <w:sdtContent>
        <w:p w14:paraId="208050DA" w14:textId="77777777" w:rsidR="00A90552" w:rsidRPr="00777936" w:rsidRDefault="001C2820" w:rsidP="00A90552">
          <w:pPr>
            <w:pStyle w:val="Ingenafstand"/>
          </w:pPr>
          <w:r>
            <w:t>CompanyAddress2</w:t>
          </w:r>
        </w:p>
      </w:sdtContent>
    </w:sdt>
    <w:sdt>
      <w:sdtPr>
        <w:alias w:val="#Nav: /Purchase_Header/CompanyAddress3"/>
        <w:tag w:val="#Nav: PurRekBrTek/50001"/>
        <w:id w:val="1235585094"/>
        <w:placeholder>
          <w:docPart w:val="DefaultPlaceholder_-1854013440"/>
        </w:placeholder>
        <w:dataBinding w:prefixMappings="xmlns:ns0='urn:microsoft-dynamics-nav/reports/PurRekBrTek/50001/'" w:xpath="/ns0:NavWordReportXmlPart[1]/ns0:Purchase_Header[1]/ns0:CompanyAddress3[1]" w:storeItemID="{BA41CA13-3223-4450-B9C7-FEE591F83F33}"/>
        <w:text/>
      </w:sdtPr>
      <w:sdtEndPr/>
      <w:sdtContent>
        <w:p w14:paraId="75AA7C4E" w14:textId="77777777" w:rsidR="00A90552" w:rsidRPr="00777936" w:rsidRDefault="001C2820" w:rsidP="00A90552">
          <w:pPr>
            <w:pStyle w:val="Ingenafstand"/>
          </w:pPr>
          <w:r>
            <w:t>CompanyAddress3</w:t>
          </w:r>
        </w:p>
      </w:sdtContent>
    </w:sdt>
    <w:sdt>
      <w:sdtPr>
        <w:alias w:val="#Nav: /Purchase_Header/CompanyAddress4"/>
        <w:tag w:val="#Nav: PurRekBrTek/50001"/>
        <w:id w:val="-1031180015"/>
        <w:placeholder>
          <w:docPart w:val="DefaultPlaceholder_-1854013440"/>
        </w:placeholder>
        <w:dataBinding w:prefixMappings="xmlns:ns0='urn:microsoft-dynamics-nav/reports/PurRekBrTek/50001/'" w:xpath="/ns0:NavWordReportXmlPart[1]/ns0:Purchase_Header[1]/ns0:CompanyAddress4[1]" w:storeItemID="{BA41CA13-3223-4450-B9C7-FEE591F83F33}"/>
        <w:text/>
      </w:sdtPr>
      <w:sdtEndPr/>
      <w:sdtContent>
        <w:p w14:paraId="286FB69F" w14:textId="77777777" w:rsidR="00A90552" w:rsidRPr="00777936" w:rsidRDefault="001C2820" w:rsidP="00A90552">
          <w:pPr>
            <w:pStyle w:val="Ingenafstand"/>
          </w:pPr>
          <w:r>
            <w:t>CompanyAddress4</w:t>
          </w:r>
        </w:p>
      </w:sdtContent>
    </w:sdt>
    <w:sdt>
      <w:sdtPr>
        <w:alias w:val="#Nav: /Purchase_Header/CompanyAddress5"/>
        <w:tag w:val="#Nav: PurRekBrTek/50001"/>
        <w:id w:val="-384409035"/>
        <w:placeholder>
          <w:docPart w:val="DefaultPlaceholder_-1854013440"/>
        </w:placeholder>
        <w:dataBinding w:prefixMappings="xmlns:ns0='urn:microsoft-dynamics-nav/reports/PurRekBrTek/50001/'" w:xpath="/ns0:NavWordReportXmlPart[1]/ns0:Purchase_Header[1]/ns0:CompanyAddress5[1]" w:storeItemID="{BA41CA13-3223-4450-B9C7-FEE591F83F33}"/>
        <w:text/>
      </w:sdtPr>
      <w:sdtEndPr/>
      <w:sdtContent>
        <w:p w14:paraId="60BDB605" w14:textId="77777777" w:rsidR="00A90552" w:rsidRPr="00777936" w:rsidRDefault="001C2820" w:rsidP="00A90552">
          <w:pPr>
            <w:pStyle w:val="Ingenafstand"/>
          </w:pPr>
          <w:r>
            <w:t>CompanyAddress5</w:t>
          </w:r>
        </w:p>
      </w:sdtContent>
    </w:sdt>
    <w:sdt>
      <w:sdtPr>
        <w:alias w:val="#Nav: /Purchase_Header/CompanyAddress6"/>
        <w:tag w:val="#Nav: PurRekBrTek/50001"/>
        <w:id w:val="-623000722"/>
        <w:placeholder>
          <w:docPart w:val="DefaultPlaceholder_-1854013440"/>
        </w:placeholder>
        <w:dataBinding w:prefixMappings="xmlns:ns0='urn:microsoft-dynamics-nav/reports/PurRekBrTek/50001/'" w:xpath="/ns0:NavWordReportXmlPart[1]/ns0:Purchase_Header[1]/ns0:CompanyAddress6[1]" w:storeItemID="{BA41CA13-3223-4450-B9C7-FEE591F83F33}"/>
        <w:text/>
      </w:sdtPr>
      <w:sdtEndPr/>
      <w:sdtContent>
        <w:p w14:paraId="68FCC9DC" w14:textId="77777777" w:rsidR="00A90552" w:rsidRPr="00777936" w:rsidRDefault="001C2820" w:rsidP="00A90552">
          <w:pPr>
            <w:pStyle w:val="Ingenafstand"/>
          </w:pPr>
          <w:r>
            <w:t>CompanyAddress6</w:t>
          </w:r>
        </w:p>
      </w:sdtContent>
    </w:sdt>
    <w:sdt>
      <w:sdtPr>
        <w:alias w:val="#Nav: /Purchase_Header/CompanyLegalOffice"/>
        <w:tag w:val="#Nav: PurRekBrTek/50001"/>
        <w:id w:val="-882242589"/>
        <w:placeholder>
          <w:docPart w:val="DefaultPlaceholder_-1854013440"/>
        </w:placeholder>
        <w:dataBinding w:prefixMappings="xmlns:ns0='urn:microsoft-dynamics-nav/reports/PurRekBrTek/50001/'" w:xpath="/ns0:NavWordReportXmlPart[1]/ns0:Purchase_Header[1]/ns0:CompanyLegalOffice[1]" w:storeItemID="{BA41CA13-3223-4450-B9C7-FEE591F83F33}"/>
        <w:text/>
      </w:sdtPr>
      <w:sdtEndPr/>
      <w:sdtContent>
        <w:p w14:paraId="44D8FA47" w14:textId="77777777" w:rsidR="00A90552" w:rsidRPr="00492354" w:rsidRDefault="001C2820" w:rsidP="00A90552">
          <w:pPr>
            <w:pStyle w:val="Ingenafstand"/>
          </w:pPr>
          <w:proofErr w:type="spellStart"/>
          <w:r>
            <w:t>CompanyLegalOffice</w:t>
          </w:r>
          <w:proofErr w:type="spellEnd"/>
        </w:p>
      </w:sdtContent>
    </w:sdt>
    <w:p w14:paraId="53064B36" w14:textId="77777777" w:rsidR="00B333C9" w:rsidRDefault="00B333C9" w:rsidP="001541E0">
      <w:pPr>
        <w:pStyle w:val="Style1"/>
        <w:rPr>
          <w:sz w:val="20"/>
        </w:rPr>
      </w:pPr>
    </w:p>
    <w:sectPr w:rsidR="00B333C9" w:rsidSect="00B333C9">
      <w:headerReference w:type="default" r:id="rId8"/>
      <w:footerReference w:type="default" r:id="rId9"/>
      <w:pgSz w:w="11907" w:h="16839" w:code="9"/>
      <w:pgMar w:top="567" w:right="113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CBA8A" w14:textId="77777777" w:rsidR="00606BAB" w:rsidRDefault="00606BAB" w:rsidP="00E40C63">
      <w:pPr>
        <w:spacing w:after="0"/>
      </w:pPr>
      <w:r>
        <w:separator/>
      </w:r>
    </w:p>
  </w:endnote>
  <w:endnote w:type="continuationSeparator" w:id="0">
    <w:p w14:paraId="691FF6DE" w14:textId="77777777" w:rsidR="00606BAB" w:rsidRDefault="00606BAB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38E32FB0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1B22CFB0" w14:textId="77777777" w:rsidTr="00C43401">
            <w:tc>
              <w:tcPr>
                <w:tcW w:w="5000" w:type="pct"/>
              </w:tcPr>
              <w:p w14:paraId="4260EAF7" w14:textId="77777777" w:rsidR="00C43401" w:rsidRDefault="00C43401" w:rsidP="0090637C">
                <w:pPr>
                  <w:pStyle w:val="Ingenafstand"/>
                  <w:rPr>
                    <w:sz w:val="16"/>
                    <w:szCs w:val="16"/>
                  </w:rPr>
                </w:pPr>
              </w:p>
            </w:tc>
          </w:tr>
        </w:tbl>
        <w:p w14:paraId="21865121" w14:textId="77777777" w:rsidR="001D1CE2" w:rsidRDefault="001D1CE2" w:rsidP="0090637C">
          <w:pPr>
            <w:pStyle w:val="Ingenafstand"/>
            <w:rPr>
              <w:sz w:val="18"/>
              <w:szCs w:val="18"/>
            </w:rPr>
          </w:pPr>
        </w:p>
      </w:tc>
    </w:tr>
  </w:tbl>
  <w:p w14:paraId="7EA93E76" w14:textId="77777777" w:rsidR="000E071F" w:rsidRPr="001D1CE2" w:rsidRDefault="000E071F" w:rsidP="001D1CE2">
    <w:pPr>
      <w:pStyle w:val="Sidefod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F614E" w14:textId="77777777" w:rsidR="00606BAB" w:rsidRDefault="00606BAB" w:rsidP="00E40C63">
      <w:pPr>
        <w:spacing w:after="0"/>
      </w:pPr>
      <w:r>
        <w:separator/>
      </w:r>
    </w:p>
  </w:footnote>
  <w:footnote w:type="continuationSeparator" w:id="0">
    <w:p w14:paraId="42580EDD" w14:textId="77777777" w:rsidR="00606BAB" w:rsidRDefault="00606BAB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62603" w14:textId="77777777"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C212F"/>
    <w:rsid w:val="000D5A6D"/>
    <w:rsid w:val="000E071F"/>
    <w:rsid w:val="000E3200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2820"/>
    <w:rsid w:val="001C7E7F"/>
    <w:rsid w:val="001D1CE2"/>
    <w:rsid w:val="001D4852"/>
    <w:rsid w:val="001D4928"/>
    <w:rsid w:val="001D6807"/>
    <w:rsid w:val="001F6AD2"/>
    <w:rsid w:val="001F76A3"/>
    <w:rsid w:val="0020108A"/>
    <w:rsid w:val="00214EEF"/>
    <w:rsid w:val="00215448"/>
    <w:rsid w:val="002334A5"/>
    <w:rsid w:val="002342C4"/>
    <w:rsid w:val="00235CA0"/>
    <w:rsid w:val="002447F3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2E7B1B"/>
    <w:rsid w:val="00326905"/>
    <w:rsid w:val="00337723"/>
    <w:rsid w:val="00342216"/>
    <w:rsid w:val="0034230C"/>
    <w:rsid w:val="00355E20"/>
    <w:rsid w:val="00374316"/>
    <w:rsid w:val="0037639D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0E3A"/>
    <w:rsid w:val="003F77E2"/>
    <w:rsid w:val="00417ABE"/>
    <w:rsid w:val="00451877"/>
    <w:rsid w:val="004639DD"/>
    <w:rsid w:val="00472618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077C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E6E47"/>
    <w:rsid w:val="005F2559"/>
    <w:rsid w:val="005F5EC9"/>
    <w:rsid w:val="005F6BCC"/>
    <w:rsid w:val="00600A84"/>
    <w:rsid w:val="0060202A"/>
    <w:rsid w:val="00602E94"/>
    <w:rsid w:val="00606BAB"/>
    <w:rsid w:val="00610A30"/>
    <w:rsid w:val="00612ABF"/>
    <w:rsid w:val="0062216E"/>
    <w:rsid w:val="006245DA"/>
    <w:rsid w:val="0063620D"/>
    <w:rsid w:val="0064695D"/>
    <w:rsid w:val="0067225B"/>
    <w:rsid w:val="00672318"/>
    <w:rsid w:val="006775CD"/>
    <w:rsid w:val="00677AD5"/>
    <w:rsid w:val="00681483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7E3941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57CAA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0552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333C9"/>
    <w:rsid w:val="00B402B9"/>
    <w:rsid w:val="00B437D5"/>
    <w:rsid w:val="00B57659"/>
    <w:rsid w:val="00B60770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733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2A53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E4524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5C8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luthilsen">
    <w:name w:val="Closing"/>
    <w:basedOn w:val="Normal"/>
    <w:link w:val="SluthilsenTegn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Standardskrifttypeiafsni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29EA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4B2E3F"/>
    <w:rsid w:val="004E047C"/>
    <w:rsid w:val="0052071E"/>
    <w:rsid w:val="005954E4"/>
    <w:rsid w:val="005C05B6"/>
    <w:rsid w:val="005D0B3E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7C3DA2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7711D"/>
    <w:rsid w:val="00BA07E4"/>
    <w:rsid w:val="00BB6036"/>
    <w:rsid w:val="00C02972"/>
    <w:rsid w:val="00C83610"/>
    <w:rsid w:val="00CA38BB"/>
    <w:rsid w:val="00CE0159"/>
    <w:rsid w:val="00CE149E"/>
    <w:rsid w:val="00D16157"/>
    <w:rsid w:val="00D20429"/>
    <w:rsid w:val="00D267BC"/>
    <w:rsid w:val="00D61155"/>
    <w:rsid w:val="00D94A8F"/>
    <w:rsid w:val="00DD6387"/>
    <w:rsid w:val="00DF2317"/>
    <w:rsid w:val="00E02452"/>
    <w:rsid w:val="00E57C66"/>
    <w:rsid w:val="00E62160"/>
    <w:rsid w:val="00E6368A"/>
    <w:rsid w:val="00E81C11"/>
    <w:rsid w:val="00E9720D"/>
    <w:rsid w:val="00EC03BA"/>
    <w:rsid w:val="00ED4D6E"/>
    <w:rsid w:val="00ED6B63"/>
    <w:rsid w:val="00F052BA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D0B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P u r R e k B r T e k / 5 0 0 0 1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9588A9C3-C565-463B-8738-00D37DD82C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41CA13-3223-4450-B9C7-FEE591F83F33}">
  <ds:schemaRefs>
    <ds:schemaRef ds:uri="urn:microsoft-dynamics-nav/reports/PurRekBrTek/5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56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2021-11-10T08:54:00Z</dcterms:created>
  <dcterms:modified xsi:type="dcterms:W3CDTF">2021-11-10T09:24:00Z</dcterms:modified>
</cp:coreProperties>
</file>